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 w:line="240" w:lineRule="auto"/>
        <w:jc w:val="center"/>
        <w:rPr>
          <w:rFonts w:ascii="Times New Roman" w:eastAsia="Times New Roman" w:cs="Times New Roman" w:hAnsi="Times New Roman"/>
          <w:sz w:val="40"/>
          <w:szCs w:val="40"/>
          <w:u w:val="single"/>
          <w:lang w:eastAsia="en-IN"/>
        </w:rPr>
      </w:pPr>
      <w:r>
        <w:rPr>
          <w:rFonts w:ascii="Arial" w:eastAsia="Times New Roman" w:cs="Arial" w:hAnsi="Arial"/>
          <w:b/>
          <w:bCs/>
          <w:color w:val="000000"/>
          <w:sz w:val="40"/>
          <w:szCs w:val="40"/>
          <w:u w:val="single"/>
          <w:lang w:eastAsia="en-IN"/>
        </w:rPr>
        <w:t>Project Design Phase-II</w:t>
      </w:r>
    </w:p>
    <w:p>
      <w:pPr>
        <w:spacing w:after="0" w:line="240" w:lineRule="auto"/>
        <w:jc w:val="center"/>
        <w:rPr>
          <w:rFonts w:ascii="Times New Roman" w:eastAsia="Times New Roman" w:cs="Times New Roman" w:hAnsi="Times New Roman"/>
          <w:sz w:val="40"/>
          <w:szCs w:val="40"/>
          <w:u w:val="single"/>
          <w:lang w:eastAsia="en-IN"/>
        </w:rPr>
      </w:pPr>
      <w:r>
        <w:rPr>
          <w:rFonts w:ascii="Arial" w:eastAsia="Times New Roman" w:cs="Arial" w:hAnsi="Arial"/>
          <w:b/>
          <w:bCs/>
          <w:color w:val="000000"/>
          <w:sz w:val="40"/>
          <w:szCs w:val="40"/>
          <w:u w:val="single"/>
          <w:lang w:eastAsia="en-IN"/>
        </w:rPr>
        <w:t>Data Flow Diagram &amp; User Stories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44"/>
          <w:szCs w:val="44"/>
          <w:lang w:eastAsia="en-IN"/>
        </w:rPr>
      </w:pPr>
    </w:p>
    <w:tbl>
      <w:tblPr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10"/>
        <w:gridCol w:w="4471"/>
      </w:tblGrid>
      <w:t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44"/>
                <w:szCs w:val="44"/>
                <w:lang w:eastAsia="en-IN"/>
              </w:rPr>
            </w:pPr>
            <w:r>
              <w:rPr>
                <w:rFonts w:ascii="Arial" w:eastAsia="Times New Roman" w:cs="Arial" w:hAnsi="Arial"/>
                <w:color w:val="000000"/>
                <w:sz w:val="44"/>
                <w:szCs w:val="44"/>
                <w:lang w:eastAsia="en-IN"/>
              </w:rPr>
              <w:t>Date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44"/>
                <w:szCs w:val="44"/>
                <w:lang w:eastAsia="en-IN"/>
              </w:rPr>
            </w:pPr>
            <w:r>
              <w:rPr>
                <w:rFonts w:ascii="Arial" w:eastAsia="Times New Roman" w:cs="Arial" w:hAnsi="Arial"/>
                <w:color w:val="000000"/>
                <w:sz w:val="44"/>
                <w:szCs w:val="44"/>
                <w:lang w:eastAsia="en-IN"/>
              </w:rPr>
              <w:t>16 October 2022</w:t>
            </w:r>
          </w:p>
        </w:tc>
      </w:tr>
      <w:t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44"/>
                <w:szCs w:val="44"/>
                <w:lang w:eastAsia="en-IN"/>
              </w:rPr>
            </w:pPr>
            <w:r>
              <w:rPr>
                <w:rFonts w:ascii="Arial" w:eastAsia="Times New Roman" w:cs="Arial" w:hAnsi="Arial"/>
                <w:color w:val="000000"/>
                <w:sz w:val="44"/>
                <w:szCs w:val="44"/>
                <w:lang w:eastAsia="en-IN"/>
              </w:rPr>
              <w:t>Team ID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sz w:val="44"/>
                <w:szCs w:val="44"/>
              </w:rPr>
            </w:pPr>
            <w:r>
              <w:rPr>
                <w:sz w:val="44"/>
                <w:szCs w:val="44"/>
                <w:lang w:eastAsia="en-IN"/>
              </w:rPr>
              <w:t>PNT2022TMID06150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44"/>
                <w:szCs w:val="44"/>
                <w:lang w:eastAsia="en-IN"/>
              </w:rPr>
            </w:pPr>
          </w:p>
        </w:tc>
      </w:tr>
      <w:t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44"/>
                <w:szCs w:val="44"/>
                <w:lang w:eastAsia="en-IN"/>
              </w:rPr>
            </w:pPr>
            <w:r>
              <w:rPr>
                <w:rFonts w:ascii="Arial" w:eastAsia="Times New Roman" w:cs="Arial" w:hAnsi="Arial"/>
                <w:color w:val="000000"/>
                <w:sz w:val="44"/>
                <w:szCs w:val="44"/>
                <w:lang w:eastAsia="en-IN"/>
              </w:rPr>
              <w:t>Project Name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44"/>
                <w:szCs w:val="44"/>
                <w:lang w:eastAsia="en-IN"/>
              </w:rPr>
            </w:pPr>
            <w:r>
              <w:rPr>
                <w:rFonts w:ascii="Arial" w:eastAsia="Times New Roman" w:cs="Arial" w:hAnsi="Arial"/>
                <w:color w:val="000000"/>
                <w:sz w:val="44"/>
                <w:szCs w:val="44"/>
                <w:lang w:eastAsia="en-IN"/>
              </w:rPr>
              <w:t>Project – Smart Waste management in metropolitan cities.</w:t>
            </w:r>
          </w:p>
        </w:tc>
      </w:tr>
      <w:t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44"/>
                <w:szCs w:val="44"/>
                <w:lang w:eastAsia="en-IN"/>
              </w:rPr>
            </w:pPr>
            <w:r>
              <w:rPr>
                <w:rFonts w:ascii="Arial" w:eastAsia="Times New Roman" w:cs="Arial" w:hAnsi="Arial"/>
                <w:color w:val="000000"/>
                <w:sz w:val="44"/>
                <w:szCs w:val="44"/>
                <w:lang w:eastAsia="en-IN"/>
              </w:rPr>
              <w:t>Maximum Marks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44"/>
                <w:szCs w:val="44"/>
                <w:lang w:eastAsia="en-IN"/>
              </w:rPr>
            </w:pPr>
            <w:r>
              <w:rPr>
                <w:rFonts w:ascii="Arial" w:eastAsia="Times New Roman" w:cs="Arial" w:hAnsi="Arial"/>
                <w:color w:val="000000"/>
                <w:sz w:val="44"/>
                <w:szCs w:val="44"/>
                <w:lang w:eastAsia="en-IN"/>
              </w:rPr>
              <w:t>4 Marks</w:t>
            </w:r>
          </w:p>
        </w:tc>
      </w:tr>
    </w:tbl>
    <w:p>
      <w:pPr>
        <w:rPr>
          <w:sz w:val="44"/>
          <w:szCs w:val="44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r>
        <mc:AlternateContent>
          <mc:Choice Requires="wps">
            <w:drawing>
              <wp:anchor distT="0" distB="0" distL="114300" distR="114300" simplePos="0" relativeHeight="59" behindDoc="0" locked="0" layoutInCell="1" hidden="0" allowOverlap="1">
                <wp:simplePos x="0" y="0"/>
                <wp:positionH relativeFrom="column">
                  <wp:posOffset>-412749</wp:posOffset>
                </wp:positionH>
                <wp:positionV relativeFrom="paragraph">
                  <wp:posOffset>2578099</wp:posOffset>
                </wp:positionV>
                <wp:extent cx="685800" cy="2673349"/>
                <wp:effectExtent l="0" t="0" r="-11" b="-25693"/>
                <wp:wrapNone/>
                <wp:docPr id="1" name="左弧形箭头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5800" cy="2673349"/>
                        </a:xfrm>
                        <a:prstGeom prst="curvedRightArrow">
                          <a:avLst>
                            <a:gd name="adj1" fmla="val 24990"/>
                            <a:gd name="adj2" fmla="val 50004"/>
                            <a:gd name="adj3" fmla="val 25000"/>
                          </a:avLst>
                        </a:prstGeom>
                        <a:gradFill>
                          <a:gsLst>
                            <a:gs pos="0">
                              <a:srgbClr val="454545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02" id="左弧形箭头 2" o:spid="_x0000_s2" fillcolor="#454545" stroked="f" strokeweight="1.0pt" adj="18829,20907,16200" style="position:absolute;&#10;margin-left:-32.5pt;&#10;margin-top:202.99998pt;&#10;width:54.0pt;&#10;height:210.49997pt;&#10;z-index:59;&#10;mso-position-horizontal:absolute;&#10;mso-position-vertical:absolute;">
                <v:fill color2="#000000" colors="0 #454545;0.5 #000000;1 #000000" rotate="t" focus="100%" type="gradient"/>
                <v:stroke color="#000000"/>
                <v:shadow on="t" color="#000000" opacity=".5" offset="0pt,1pt" offset2="-4pt,-2pt"/>
              </v:shape>
            </w:pict>
          </mc:Fallback>
        </mc:AlternateContent>
      </w:r>
      <w:r>
        <w:drawing>
          <wp:anchor distT="0" distB="0" distL="114300" distR="114300" simplePos="0" relativeHeight="78" behindDoc="0" locked="0" layoutInCell="1" hidden="0" allowOverlap="1">
            <wp:simplePos x="0" y="0"/>
            <wp:positionH relativeFrom="margin">
              <wp:posOffset>990600</wp:posOffset>
            </wp:positionH>
            <wp:positionV relativeFrom="paragraph">
              <wp:posOffset>5125085</wp:posOffset>
            </wp:positionV>
            <wp:extent cx="495300" cy="495300"/>
            <wp:effectExtent l="0" t="0" r="0" b="0"/>
            <wp:wrapTight wrapText="bothSides">
              <wp:wrapPolygon>
                <wp:start x="-1" y="-31"/>
                <wp:lineTo x="-1" y="21567"/>
                <wp:lineTo x="21598" y="21567"/>
                <wp:lineTo x="21598" y="-31"/>
                <wp:lineTo x="-1" y="-31"/>
              </wp:wrapPolygon>
            </wp:wrapTight>
            <wp:docPr id="3" name="图片 3" descr="Garbage truck - Free transport icon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5300" cy="4953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55" behindDoc="0" locked="0" layoutInCell="1" hidden="0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4552950</wp:posOffset>
                </wp:positionV>
                <wp:extent cx="1936749" cy="1035049"/>
                <wp:effectExtent l="0" t="0" r="35" b="12717"/>
                <wp:wrapNone/>
                <wp:docPr id="6" name="六边形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6749" cy="1035049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gradFill>
                          <a:gsLst>
                            <a:gs pos="0">
                              <a:srgbClr val="6083CB"/>
                            </a:gs>
                            <a:gs pos="50000">
                              <a:srgbClr val="3E70CA"/>
                            </a:gs>
                            <a:gs pos="100000">
                              <a:srgbClr val="2E61BA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7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ENGAGE </w:t>
                            </w:r>
                            <w:r>
                              <w:rPr>
                                <w:b/>
                                <w:bCs/>
                              </w:rPr>
                              <w:t>GARBAGE COLLECTING TRUCKS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9" id="六边形 8" o:spid="_x0000_s8" fillcolor="#6083CB" stroked="f" strokeweight="1.0pt" adj="2886" style="position:absolute;&#10;margin-left:22.5pt;&#10;margin-top:358.5pt;&#10;width:152.5pt;&#10;height:81.499985pt;&#10;z-index:55;&#10;mso-position-horizontal:absolute;&#10;mso-position-vertical:absolute;&#10;mso-wrap-style:square;">
                <v:fill color2="#2E61BA" colors="0 #6083CB;0.5 #3E70CA;1 #2E61BA" rotate="t" focus="100%" type="gradient"/>
                <v:stroke color="#000000"/>
                <v:shadow on="t" color="#000000" opacity=".5" offset="0pt,1pt" offset2="-4pt,-2pt"/>
                <v:textbox id="851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ENGAGE </w:t>
                      </w:r>
                      <w:r>
                        <w:rPr>
                          <w:b/>
                          <w:bCs/>
                        </w:rPr>
                        <w:t>GARBAGE COLLECTING TRUCKS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7" behindDoc="0" locked="0" layoutInCell="1" hidden="0" allowOverlap="1">
                <wp:simplePos x="0" y="0"/>
                <wp:positionH relativeFrom="column">
                  <wp:posOffset>-1909445</wp:posOffset>
                </wp:positionH>
                <wp:positionV relativeFrom="paragraph">
                  <wp:posOffset>1067435</wp:posOffset>
                </wp:positionV>
                <wp:extent cx="2847975" cy="514985"/>
                <wp:effectExtent l="0" t="0" r="0" b="0"/>
                <wp:wrapNone/>
                <wp:docPr id="9" name="左右箭头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47975" cy="514985"/>
                        </a:xfrm>
                        <a:prstGeom prst="leftRightArrow">
                          <a:avLst>
                            <a:gd name="adj1" fmla="val 50000"/>
                            <a:gd name="adj2" fmla="val 50002"/>
                          </a:avLst>
                        </a:prstGeom>
                        <a:solidFill>
                          <a:srgbClr val="FFFFFF"/>
                        </a:solidFill>
                        <a:ln w="12700" cmpd="sng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 id="10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CLOUD STORAGE/ DATA BASE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69" id="左右箭头 11" o:spid="_x0000_s11" fillcolor="#FFFFFF" stroked="t" strokeweight="1.0pt" adj="1953,5400" style="position:absolute;&#10;margin-left:-150.35pt;&#10;margin-top:84.05pt;&#10;width:224.25pt;&#10;height:40.55pt;&#10;rotation:270.0;&#10;z-index:77;&#10;mso-position-horizontal:absolute;&#10;mso-position-vertical:absolute;&#10;mso-wrap-style:square;">
                <v:stroke color="#70AD47"/>
                <v:textbox id="852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CLOUD STORAGE/ DATA BASE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4" behindDoc="0" locked="0" layoutInCell="1" hidden="0" allowOverlap="1">
                <wp:simplePos x="0" y="0"/>
                <wp:positionH relativeFrom="margin">
                  <wp:posOffset>-12700</wp:posOffset>
                </wp:positionH>
                <wp:positionV relativeFrom="paragraph">
                  <wp:posOffset>-165100</wp:posOffset>
                </wp:positionV>
                <wp:extent cx="1650999" cy="1289049"/>
                <wp:effectExtent l="0" t="0" r="39" b="12745"/>
                <wp:wrapNone/>
                <wp:docPr id="12" name="椭圆 1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50999" cy="1289049"/>
                        </a:xfrm>
                        <a:prstGeom prst="ellipse"/>
                        <a:gradFill>
                          <a:gsLst>
                            <a:gs pos="0">
                              <a:srgbClr val="81B861"/>
                            </a:gs>
                            <a:gs pos="50000">
                              <a:srgbClr val="6FB242"/>
                            </a:gs>
                            <a:gs pos="100000">
                              <a:srgbClr val="61A235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13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(Government/ Municipality/ Common people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14" o:spid="_x0000_s14" fillcolor="#81B861" stroked="f" strokeweight="1.0pt" style="position:absolute;&#10;margin-left:-1.0pt;&#10;margin-top:-13.0pt;&#10;width:130.0pt;&#10;height:101.49999pt;&#10;z-index:44;&#10;mso-position-horizontal:absolute;&#10;mso-position-horizontal-relative:margin;&#10;mso-position-vertical:absolute;&#10;mso-wrap-style:square;">
                <v:fill color2="#61A235" colors="0 #81B861;0.5 #6FB242;1 #61A235" rotate="t" focus="100%" type="gradient"/>
                <v:stroke color="#000000"/>
                <v:shadow on="t" color="#000000" opacity=".5" offset="0pt,1pt" offset2="-4pt,-2pt"/>
                <v:textbox id="853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USER</w:t>
                      </w:r>
                    </w:p>
                    <w:p>
                      <w:pPr>
                        <w:jc w:val="center"/>
                      </w:pPr>
                      <w:r>
                        <w:t>(Government/ Municipality/ Common people</w:t>
                      </w:r>
                    </w:p>
                  </w:txbxContent>
                </v:textbox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9" behindDoc="0" locked="0" layoutInCell="1" hidden="0" allowOverlap="1">
                <wp:simplePos x="0" y="0"/>
                <wp:positionH relativeFrom="column">
                  <wp:posOffset>6807200</wp:posOffset>
                </wp:positionH>
                <wp:positionV relativeFrom="paragraph">
                  <wp:posOffset>419100</wp:posOffset>
                </wp:positionV>
                <wp:extent cx="755649" cy="533400"/>
                <wp:effectExtent l="0" t="0" r="0" b="0"/>
                <wp:wrapNone/>
                <wp:docPr id="15" name="直线连接线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755649" cy="533400"/>
                        </a:xfrm>
                        <a:prstGeom prst="straightConnector1"/>
                        <a:noFill/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32" id="直线连接线 16" o:spid="_x0000_s16" filled="f" stroked="t" style="position:absolute;&#10;margin-left:536.0pt;&#10;margin-top:33.0pt;&#10;width:59.5pt;&#10;height:42.0pt;&#10;flip:y;&#10;z-index:69;&#10;mso-position-horizontal:absolute;&#10;mso-position-vertical:absolute;">
                <v:stroke color="#000000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7" behindDoc="0" locked="0" layoutInCell="1" hidden="0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-44449</wp:posOffset>
                </wp:positionV>
                <wp:extent cx="603249" cy="469900"/>
                <wp:effectExtent l="0" t="0" r="0" b="0"/>
                <wp:wrapNone/>
                <wp:docPr id="17" name="直线连接线 1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3249" cy="469900"/>
                        </a:xfrm>
                        <a:prstGeom prst="straightConnector1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32" id="直线连接线 18" o:spid="_x0000_s18" fillcolor="#FFFFFF" stroked="t" style="position:absolute;&#10;margin-left:405.50003pt;&#10;margin-top:-3.500002pt;&#10;width:47.49997pt;&#10;height:37.0pt;&#10;flip:y;&#10;z-index:67;&#10;mso-position-horizontal:absolute;&#10;mso-position-vertical:absolute;">
                <v:stroke color="#000000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6" behindDoc="0" locked="0" layoutInCell="1" hidden="0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463550</wp:posOffset>
                </wp:positionV>
                <wp:extent cx="634999" cy="552450"/>
                <wp:effectExtent l="0" t="0" r="0" b="0"/>
                <wp:wrapNone/>
                <wp:docPr id="19" name="直线连接线 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999" cy="552450"/>
                        </a:xfrm>
                        <a:prstGeom prst="straightConnector1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32" id="直线连接线 20" o:spid="_x0000_s20" fillcolor="#FFFFFF" stroked="t" style="position:absolute;&#10;margin-left:404.5pt;&#10;margin-top:36.499996pt;&#10;width:50.0pt;&#10;height:43.500004pt;&#10;z-index:66;&#10;mso-position-horizontal:absolute;&#10;mso-position-vertical:absolute;">
                <v:stroke color="#000000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6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3213100</wp:posOffset>
                </wp:positionV>
                <wp:extent cx="584200" cy="260349"/>
                <wp:effectExtent l="0" t="0" r="0" b="0"/>
                <wp:wrapNone/>
                <wp:docPr id="21" name="文本框 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4200" cy="26034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2">
                        <w:txbxContent>
                          <w:p>
                            <w:r>
                              <w:t>False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3" o:spid="_x0000_s23" filled="f" stroked="f" strokeweight="1.0pt" style="position:absolute;&#10;margin-left:-5.2pt;&#10;margin-top:253.0pt;&#10;width:46.0pt;&#10;height:20.499992pt;&#10;z-index:76;&#10;mso-position-horizontal:right;&#10;mso-position-horizontal-relative:margin;&#10;mso-position-vertical:absolute;&#10;mso-wrap-style:square;">
                <v:stroke color="#000000"/>
                <v:textbox id="849" inset="2.54mm,1.27mm,2.54mm,1.27mm" o:insetmode="custom" style="layout-flow:horizontal;&#10;v-text-anchor:top;">
                  <w:txbxContent>
                    <w:p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" behindDoc="0" locked="0" layoutInCell="1" hidden="0" allowOverlap="1">
                <wp:simplePos x="0" y="0"/>
                <wp:positionH relativeFrom="column">
                  <wp:posOffset>6775450</wp:posOffset>
                </wp:positionH>
                <wp:positionV relativeFrom="paragraph">
                  <wp:posOffset>2355850</wp:posOffset>
                </wp:positionV>
                <wp:extent cx="584200" cy="260349"/>
                <wp:effectExtent l="0" t="0" r="0" b="0"/>
                <wp:wrapNone/>
                <wp:docPr id="24" name="文本框 2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4200" cy="26034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25">
                        <w:txbxContent>
                          <w:p>
                            <w:r>
                              <w:t>True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6" o:spid="_x0000_s26" filled="f" stroked="f" strokeweight="1.0pt" style="position:absolute;&#10;margin-left:533.5pt;&#10;margin-top:185.5pt;&#10;width:46.000015pt;&#10;height:20.499992pt;&#10;z-index:75;&#10;mso-position-horizontal:absolute;&#10;mso-position-vertical:absolute;&#10;mso-wrap-style:square;">
                <v:stroke color="#000000"/>
                <v:textbox id="850" inset="2.54mm,1.27mm,2.54mm,1.27mm" o:insetmode="custom" style="layout-flow:horizontal;&#10;v-text-anchor:top;">
                  <w:txbxContent>
                    <w:p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4" behindDoc="0" locked="0" layoutInCell="1" hidden="0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5988050</wp:posOffset>
                </wp:positionV>
                <wp:extent cx="6686550" cy="482599"/>
                <wp:effectExtent l="0" t="0" r="0" b="0"/>
                <wp:wrapNone/>
                <wp:docPr id="27" name="左右箭头 2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86550" cy="482599"/>
                        </a:xfrm>
                        <a:prstGeom prst="leftRightArrow">
                          <a:avLst>
                            <a:gd name="adj1" fmla="val 50000"/>
                            <a:gd name="adj2" fmla="val 49968"/>
                          </a:avLst>
                        </a:prstGeom>
                        <a:solidFill>
                          <a:srgbClr val="FFFFFF"/>
                        </a:solidFill>
                        <a:ln w="12700" cmpd="sng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 id="28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COLLECTION PHASE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69" id="左右箭头 29" o:spid="_x0000_s29" fillcolor="#FFFFFF" stroked="t" strokeweight="1.0pt" adj="779,5400" style="position:absolute;&#10;margin-left:44.5pt;&#10;margin-top:471.50003pt;&#10;width:526.5pt;&#10;height:37.999985pt;&#10;z-index:74;&#10;mso-position-horizontal:absolute;&#10;mso-position-vertical:absolute;&#10;mso-wrap-style:square;">
                <v:stroke color="#70AD47"/>
                <v:textbox id="854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COLLECTION PHASE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3" behindDoc="0" locked="0" layoutInCell="1" hidden="0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-882649</wp:posOffset>
                </wp:positionV>
                <wp:extent cx="6330950" cy="495300"/>
                <wp:effectExtent l="0" t="0" r="0" b="0"/>
                <wp:wrapNone/>
                <wp:docPr id="30" name="左右箭头 3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30950" cy="495300"/>
                        </a:xfrm>
                        <a:prstGeom prst="leftRightArrow">
                          <a:avLst>
                            <a:gd name="adj1" fmla="val 50000"/>
                            <a:gd name="adj2" fmla="val 50003"/>
                          </a:avLst>
                        </a:prstGeom>
                        <a:solidFill>
                          <a:srgbClr val="FFFFFF"/>
                        </a:solidFill>
                        <a:ln w="12700" cmpd="sng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 id="31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 PHASE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69" id="左右箭头 32" o:spid="_x0000_s32" fillcolor="#FFFFFF" stroked="t" strokeweight="1.0pt" adj="845,5400" style="position:absolute;&#10;margin-left:193.0pt;&#10;margin-top:-69.5pt;&#10;width:498.49997pt;&#10;height:39.0pt;&#10;z-index:73;&#10;mso-position-horizontal:absolute;&#10;mso-position-vertical:absolute;&#10;mso-wrap-style:square;">
                <v:stroke color="#70AD47"/>
                <v:textbox id="855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 PHASE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2" behindDoc="0" locked="0" layoutInCell="1" hidden="0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3473449</wp:posOffset>
                </wp:positionV>
                <wp:extent cx="5581649" cy="488949"/>
                <wp:effectExtent l="0" t="0" r="0" b="0"/>
                <wp:wrapNone/>
                <wp:docPr id="33" name="左右箭头 3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81649" cy="488949"/>
                        </a:xfrm>
                        <a:prstGeom prst="leftRightArrow">
                          <a:avLst>
                            <a:gd name="adj1" fmla="val 50000"/>
                            <a:gd name="adj2" fmla="val 49996"/>
                          </a:avLst>
                        </a:prstGeom>
                        <a:solidFill>
                          <a:srgbClr val="FFFFFF"/>
                        </a:solidFill>
                        <a:ln w="12700" cmpd="sng" cap="flat">
                          <a:solidFill>
                            <a:srgbClr val="70AD47"/>
                          </a:solidFill>
                          <a:prstDash val="solid"/>
                          <a:miter/>
                        </a:ln>
                      </wps:spPr>
                      <wps:txbx id="34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GPS PHASE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69" id="左右箭头 35" o:spid="_x0000_s35" fillcolor="#FFFFFF" stroked="t" strokeweight="1.0pt" adj="946,5400" style="position:absolute;&#10;margin-left:148.0pt;&#10;margin-top:273.5pt;&#10;width:439.5pt;&#10;height:38.499992pt;&#10;z-index:72;&#10;mso-position-horizontal:absolute;&#10;mso-position-vertical:absolute;&#10;mso-wrap-style:square;">
                <v:stroke color="#70AD47"/>
                <v:textbox id="856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GPS PHASE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1" behindDoc="0" locked="0" layoutInCell="1" hidden="0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4946650</wp:posOffset>
                </wp:positionV>
                <wp:extent cx="1073150" cy="215899"/>
                <wp:effectExtent l="0" t="0" r="15" b="12729"/>
                <wp:wrapNone/>
                <wp:docPr id="36" name="右箭头 3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73150" cy="215899"/>
                        </a:xfrm>
                        <a:prstGeom prst="rightArrow">
                          <a:avLst>
                            <a:gd name="adj1" fmla="val 50000"/>
                            <a:gd name="adj2" fmla="val 50005"/>
                          </a:avLst>
                        </a:prstGeom>
                        <a:gradFill>
                          <a:gsLst>
                            <a:gs pos="0">
                              <a:srgbClr val="454545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3" id="右箭头 37" o:spid="_x0000_s37" fillcolor="#454545" stroked="f" strokeweight="1.0pt" adj="19427,5400" style="position:absolute;&#10;margin-left:353.5pt;&#10;margin-top:389.5pt;&#10;width:84.50001pt;&#10;height:16.999985pt;&#10;z-index:71;&#10;mso-position-horizontal:absolute;&#10;mso-position-vertical:absolute;">
                <v:fill color2="#000000" colors="0 #454545;0.5 #000000;1 #000000" rotate="t" focus="100%" type="gradient"/>
                <v:stroke color="#000000"/>
                <v:shadow on="t" color="#000000" opacity=".5" offset="0pt,1pt" offset2="-4pt,-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7" behindDoc="0" locked="0" layoutInCell="1" hidden="0" allowOverlap="1">
                <wp:simplePos x="0" y="0"/>
                <wp:positionH relativeFrom="column">
                  <wp:posOffset>5581649</wp:posOffset>
                </wp:positionH>
                <wp:positionV relativeFrom="paragraph">
                  <wp:posOffset>4413250</wp:posOffset>
                </wp:positionV>
                <wp:extent cx="1847849" cy="1295400"/>
                <wp:effectExtent l="0" t="0" r="-28" b="12680"/>
                <wp:wrapNone/>
                <wp:docPr id="38" name="椭圆 3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47849" cy="1295400"/>
                        </a:xfrm>
                        <a:prstGeom prst="ellipse"/>
                        <a:gradFill>
                          <a:gsLst>
                            <a:gs pos="0">
                              <a:srgbClr val="81B861"/>
                            </a:gs>
                            <a:gs pos="50000">
                              <a:srgbClr val="6FB242"/>
                            </a:gs>
                            <a:gs pos="100000">
                              <a:srgbClr val="61A235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39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CLEAN</w:t>
                            </w:r>
                            <w:r>
                              <w:t xml:space="preserve"> CITY AND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GREEN </w:t>
                            </w:r>
                            <w:r>
                              <w:t>ENVIRONMENT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type="#_x0000_t3" id="椭圆 40" o:spid="_x0000_s40" fillcolor="#81B861" stroked="f" strokeweight="1.0pt" style="position:absolute;&#10;margin-left:439.5pt;&#10;margin-top:347.5pt;&#10;width:145.49998pt;&#10;height:102.0pt;&#10;z-index:57;&#10;mso-position-horizontal:absolute;&#10;mso-position-vertical:absolute;&#10;mso-wrap-style:square;">
                <v:fill color2="#61A235" colors="0 #81B861;0.5 #6FB242;1 #61A235" rotate="t" focus="100%" type="gradient"/>
                <v:stroke color="#000000"/>
                <v:shadow on="t" color="#000000" opacity=".5" offset="0pt,1pt" offset2="-4pt,-2pt"/>
                <v:textbox id="857" inset="2.54mm,1.27mm,2.54mm,1.27mm" o:insetmode="custom" style="layout-flow:horizontal;&#10;v-text-anchor:middle;">
                  <w:txbxContent>
                    <w:p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CLEAN</w:t>
                      </w:r>
                      <w:r>
                        <w:t xml:space="preserve"> CITY AND </w:t>
                      </w:r>
                      <w:r>
                        <w:rPr>
                          <w:b/>
                          <w:bCs/>
                        </w:rPr>
                        <w:t xml:space="preserve">GREEN </w:t>
                      </w:r>
                      <w:r>
                        <w:t>ENVIRONMENT</w:t>
                      </w:r>
                    </w:p>
                  </w:txbxContent>
                </v:textbox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6" behindDoc="0" locked="0" layoutInCell="1" hidden="0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4622800</wp:posOffset>
                </wp:positionV>
                <wp:extent cx="1384300" cy="876300"/>
                <wp:effectExtent l="0" t="0" r="42" b="12686"/>
                <wp:wrapNone/>
                <wp:docPr id="41" name="六边形 4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84300" cy="876300"/>
                        </a:xfrm>
                        <a:prstGeom prst="hexagon">
                          <a:avLst>
                            <a:gd name="adj" fmla="val 24997"/>
                            <a:gd name="vf" fmla="val 115470"/>
                          </a:avLst>
                        </a:prstGeom>
                        <a:gradFill>
                          <a:gsLst>
                            <a:gs pos="0">
                              <a:srgbClr val="6083CB"/>
                            </a:gs>
                            <a:gs pos="50000">
                              <a:srgbClr val="3E70CA"/>
                            </a:gs>
                            <a:gs pos="100000">
                              <a:srgbClr val="2E61BA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42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COLLECTION </w:t>
                            </w:r>
                            <w:r>
                              <w:t>OF BINS IN THAT ROUTE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9" id="六边形 43" o:spid="_x0000_s43" fillcolor="#6083CB" stroked="f" strokeweight="1.0pt" adj="3418" style="position:absolute;&#10;margin-left:246.0pt;&#10;margin-top:364.0pt;&#10;width:108.99999pt;&#10;height:69.00002pt;&#10;z-index:56;&#10;mso-position-horizontal:absolute;&#10;mso-position-vertical:absolute;&#10;mso-wrap-style:square;">
                <v:fill color2="#2E61BA" colors="0 #6083CB;0.5 #3E70CA;1 #2E61BA" rotate="t" focus="100%" type="gradient"/>
                <v:stroke color="#000000"/>
                <v:shadow on="t" color="#000000" opacity=".5" offset="0pt,1pt" offset2="-4pt,-2pt"/>
                <v:textbox id="858" inset="2.54mm,1.27mm,2.54mm,1.27mm" o:insetmode="custom" style="layout-flow:horizontal;&#10;v-text-anchor:middle;">
                  <w:txbxContent>
                    <w:p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COLLECTION </w:t>
                      </w:r>
                      <w:r>
                        <w:t>OF BINS IN THAT ROUTE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0" behindDoc="0" locked="0" layoutInCell="1" hidden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4953000</wp:posOffset>
                </wp:positionV>
                <wp:extent cx="888999" cy="203200"/>
                <wp:effectExtent l="0" t="0" r="-45" b="12665"/>
                <wp:wrapNone/>
                <wp:docPr id="44" name="右箭头 4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8999" cy="203200"/>
                        </a:xfrm>
                        <a:prstGeom prst="rightArrow">
                          <a:avLst>
                            <a:gd name="adj1" fmla="val 50000"/>
                            <a:gd name="adj2" fmla="val 50008"/>
                          </a:avLst>
                        </a:prstGeom>
                        <a:gradFill>
                          <a:gsLst>
                            <a:gs pos="0">
                              <a:srgbClr val="454545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3" id="右箭头 45" o:spid="_x0000_s45" fillcolor="#454545" stroked="f" strokeweight="1.0pt" adj="19131,5400" style="position:absolute;&#10;margin-left:174.0pt;&#10;margin-top:390.0pt;&#10;width:69.99999pt;&#10;height:16.000015pt;&#10;z-index:70;&#10;mso-position-horizontal:absolute;&#10;mso-position-vertical:absolute;">
                <v:fill color2="#000000" colors="0 #454545;0.5 #000000;1 #000000" rotate="t" focus="100%" type="gradient"/>
                <v:stroke color="#000000"/>
                <v:shadow on="t" color="#000000" opacity=".5" offset="0pt,1pt" offset2="-4pt,-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2" behindDoc="0" locked="0" layoutInCell="1" hidden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349250</wp:posOffset>
                </wp:positionV>
                <wp:extent cx="781050" cy="215899"/>
                <wp:effectExtent l="0" t="0" r="-12" b="12729"/>
                <wp:wrapNone/>
                <wp:docPr id="46" name="右箭头 4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81050" cy="215899"/>
                        </a:xfrm>
                        <a:prstGeom prst="rightArrow">
                          <a:avLst>
                            <a:gd name="adj1" fmla="val 50000"/>
                            <a:gd name="adj2" fmla="val 49994"/>
                          </a:avLst>
                        </a:prstGeom>
                        <a:gradFill>
                          <a:gsLst>
                            <a:gs pos="0">
                              <a:srgbClr val="454545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3" id="右箭头 47" o:spid="_x0000_s47" fillcolor="#454545" stroked="f" strokeweight="1.0pt" adj="18615,5400" style="position:absolute;&#10;margin-left:130.5pt;&#10;margin-top:27.5pt;&#10;width:61.5pt;&#10;height:17.0pt;&#10;z-index:62;&#10;mso-position-horizontal:absolute;&#10;mso-position-vertical:absolute;">
                <v:fill color2="#000000" colors="0 #454545;0.5 #000000;1 #000000" rotate="t" focus="100%" type="gradient"/>
                <v:stroke color="#000000"/>
                <v:shadow on="t" color="#000000" opacity=".5" offset="0pt,1pt" offset2="-4pt,-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8" behindDoc="0" locked="0" layoutInCell="1" hidden="0" allowOverlap="1">
                <wp:simplePos x="0" y="0"/>
                <wp:positionH relativeFrom="column">
                  <wp:posOffset>6800850</wp:posOffset>
                </wp:positionH>
                <wp:positionV relativeFrom="paragraph">
                  <wp:posOffset>-57150</wp:posOffset>
                </wp:positionV>
                <wp:extent cx="774700" cy="476250"/>
                <wp:effectExtent l="0" t="0" r="0" b="0"/>
                <wp:wrapNone/>
                <wp:docPr id="48" name="直线连接线 4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4700" cy="476250"/>
                        </a:xfrm>
                        <a:prstGeom prst="straightConnector1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 w="med" len="med"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32" id="直线连接线 49" o:spid="_x0000_s49" fillcolor="#FFFFFF" stroked="t" style="position:absolute;&#10;margin-left:535.5pt;&#10;margin-top:-4.5pt;&#10;width:61.0pt;&#10;height:37.5pt;&#10;z-index:68;&#10;mso-position-horizontal:absolute;&#10;mso-position-vertical:absolute;">
                <v:stroke color="#000000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7" behindDoc="0" locked="0" layoutInCell="1" hidden="0" allowOverlap="1">
                <wp:simplePos x="0" y="0"/>
                <wp:positionH relativeFrom="column">
                  <wp:posOffset>5759450</wp:posOffset>
                </wp:positionH>
                <wp:positionV relativeFrom="paragraph">
                  <wp:posOffset>-260350</wp:posOffset>
                </wp:positionV>
                <wp:extent cx="1028700" cy="444500"/>
                <wp:effectExtent l="0" t="0" r="-16" b="12724"/>
                <wp:wrapNone/>
                <wp:docPr id="50" name="对角圆角矩形 5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28700" cy="444500"/>
                        </a:xfrm>
                        <a:prstGeom prst="round2DiagRect">
                          <a:avLst>
                            <a:gd name="adj1" fmla="val 16666"/>
                            <a:gd name="adj2" fmla="val 0"/>
                          </a:avLst>
                        </a:prstGeom>
                        <a:gradFill>
                          <a:gsLst>
                            <a:gs pos="0">
                              <a:srgbClr val="FFC746"/>
                            </a:gs>
                            <a:gs pos="50000">
                              <a:srgbClr val="FFC600"/>
                            </a:gs>
                            <a:gs pos="100000">
                              <a:srgbClr val="E5B600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51"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9525" w14:cap="rnd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textOutline w14:w="9525" w14:cap="rnd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View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722" id="对角圆角矩形 52" o:spid="_x0000_s52" fillcolor="#FFC746" stroked="f" strokeweight="1.0pt" adj="21600,3600" style="position:absolute;&#10;margin-left:453.50003pt;&#10;margin-top:-20.5pt;&#10;width:81.0pt;&#10;height:35.0pt;&#10;z-index:47;&#10;mso-position-horizontal:absolute;&#10;mso-position-vertical:absolute;&#10;mso-wrap-style:square;">
                <v:fill color2="#E5B600" colors="0 #FFC746;0.5 #FFC600;1 #E5B600" rotate="t" focus="100%" type="gradient"/>
                <v:stroke color="#000000"/>
                <v:shadow on="t" color="#000000" opacity=".5" offset="0pt,1pt" offset2="-4pt,-2pt"/>
                <v:textbox id="859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color w:val="000000"/>
                          <w14:textOutline w14:w="9525" w14:cap="rnd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14:textOutline w14:w="9525" w14:cap="rnd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4" behindDoc="0" locked="0" layoutInCell="1" hidden="0" allowOverlap="1">
                <wp:simplePos x="0" y="0"/>
                <wp:positionH relativeFrom="margin">
                  <wp:posOffset>209550</wp:posOffset>
                </wp:positionH>
                <wp:positionV relativeFrom="paragraph">
                  <wp:posOffset>2235200</wp:posOffset>
                </wp:positionV>
                <wp:extent cx="1663700" cy="876299"/>
                <wp:effectExtent l="0" t="0" r="6" b="12687"/>
                <wp:wrapNone/>
                <wp:docPr id="53" name="六边形 5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63700" cy="876299"/>
                        </a:xfrm>
                        <a:prstGeom prst="hexagon">
                          <a:avLst>
                            <a:gd name="adj" fmla="val 24997"/>
                            <a:gd name="vf" fmla="val 115470"/>
                          </a:avLst>
                        </a:prstGeom>
                        <a:gradFill>
                          <a:gsLst>
                            <a:gs pos="0">
                              <a:srgbClr val="6083CB"/>
                            </a:gs>
                            <a:gs pos="50000">
                              <a:srgbClr val="3E70CA"/>
                            </a:gs>
                            <a:gs pos="100000">
                              <a:srgbClr val="2E61BA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54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MESSAGE </w:t>
                            </w:r>
                            <w:r>
                              <w:t>TO THE MUNICIPALITY OFFICE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9" id="六边形 55" o:spid="_x0000_s55" fillcolor="#6083CB" stroked="f" strokeweight="1.0pt" adj="2844" style="position:absolute;&#10;margin-left:16.5pt;&#10;margin-top:176.0pt;&#10;width:131.0pt;&#10;height:68.99999pt;&#10;z-index:54;&#10;mso-position-horizontal:absolute;&#10;mso-position-horizontal-relative:margin;&#10;mso-position-vertical:absolute;&#10;mso-wrap-style:square;">
                <v:fill color2="#2E61BA" colors="0 #6083CB;0.5 #3E70CA;1 #2E61BA" rotate="t" focus="100%" type="gradient"/>
                <v:stroke color="#000000"/>
                <v:shadow on="t" color="#000000" opacity=".5" offset="0pt,1pt" offset2="-4pt,-2pt"/>
                <v:textbox id="860" inset="2.54mm,1.27mm,2.54mm,1.27mm" o:insetmode="custom" style="layout-flow:horizontal;&#10;v-text-anchor:middle;">
                  <w:txbxContent>
                    <w:p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MESSAGE </w:t>
                      </w:r>
                      <w:r>
                        <w:t>TO THE MUNICIPALITY OFFICE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5" behindDoc="0" locked="0" layoutInCell="1" hidden="0" allowOverlap="1">
                <wp:simplePos x="0" y="0"/>
                <wp:positionH relativeFrom="column">
                  <wp:posOffset>1898649</wp:posOffset>
                </wp:positionH>
                <wp:positionV relativeFrom="paragraph">
                  <wp:posOffset>2565400</wp:posOffset>
                </wp:positionV>
                <wp:extent cx="762000" cy="190500"/>
                <wp:effectExtent l="0" t="0" r="-12" b="12697"/>
                <wp:wrapNone/>
                <wp:docPr id="56" name="左箭头 5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2000" cy="19050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454545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66" id="左箭头 57" o:spid="_x0000_s57" fillcolor="#454545" stroked="f" strokeweight="1.0pt" adj="2700,5400" style="position:absolute;&#10;margin-left:149.5pt;&#10;margin-top:202.0pt;&#10;width:60.0pt;&#10;height:15.0pt;&#10;z-index:65;&#10;mso-position-horizontal:absolute;&#10;mso-position-vertical:absolute;">
                <v:fill color2="#000000" colors="0 #454545;0.5 #000000;1 #000000" rotate="t" focus="100%" type="gradient"/>
                <v:stroke color="#000000"/>
                <v:shadow on="t" color="#000000" opacity=".5" offset="0pt,1pt" offset2="-4pt,-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3" behindDoc="0" locked="0" layoutInCell="1" hidden="0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2241550</wp:posOffset>
                </wp:positionV>
                <wp:extent cx="1257300" cy="863599"/>
                <wp:effectExtent l="0" t="0" r="-20" b="12719"/>
                <wp:wrapNone/>
                <wp:docPr id="58" name="六边形 5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57300" cy="863599"/>
                        </a:xfrm>
                        <a:prstGeom prst="hexagon">
                          <a:avLst>
                            <a:gd name="adj" fmla="val 24999"/>
                            <a:gd name="vf" fmla="val 115470"/>
                          </a:avLst>
                        </a:prstGeom>
                        <a:gradFill>
                          <a:gsLst>
                            <a:gs pos="0">
                              <a:srgbClr val="6083CB"/>
                            </a:gs>
                            <a:gs pos="50000">
                              <a:srgbClr val="3E70CA"/>
                            </a:gs>
                            <a:gs pos="100000">
                              <a:srgbClr val="2E61BA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59"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MAKE THE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SHORTEST </w:t>
                            </w:r>
                            <w:r>
                              <w:t>ROUTE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9" id="六边形 60" o:spid="_x0000_s60" fillcolor="#6083CB" stroked="f" strokeweight="1.0pt" adj="3709" style="position:absolute;&#10;margin-left:209.5pt;&#10;margin-top:176.5pt;&#10;width:99.0pt;&#10;height:67.999985pt;&#10;z-index:53;&#10;mso-position-horizontal:absolute;&#10;mso-position-vertical:absolute;&#10;mso-wrap-style:square;">
                <v:fill color2="#2E61BA" colors="0 #6083CB;0.5 #3E70CA;1 #2E61BA" rotate="t" focus="100%" type="gradient"/>
                <v:stroke color="#000000"/>
                <v:shadow on="t" color="#000000" opacity=".5" offset="0pt,1pt" offset2="-4pt,-2pt"/>
                <v:textbox id="861" inset="2.54mm,1.27mm,2.54mm,1.27mm" o:insetmode="custom" style="layout-flow:horizontal;&#10;v-text-anchor:middle;">
                  <w:txbxContent>
                    <w:p>
                      <w:pPr>
                        <w:jc w:val="center"/>
                      </w:pPr>
                      <w:r>
                        <w:t xml:space="preserve">MAKE THE </w:t>
                      </w:r>
                      <w:r>
                        <w:rPr>
                          <w:b/>
                          <w:bCs/>
                        </w:rPr>
                        <w:t xml:space="preserve">SHORTEST </w:t>
                      </w:r>
                      <w:r>
                        <w:t>ROUTE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4" behindDoc="0" locked="0" layoutInCell="1" hidden="0" allowOverlap="1">
                <wp:simplePos x="0" y="0"/>
                <wp:positionH relativeFrom="column">
                  <wp:posOffset>3930650</wp:posOffset>
                </wp:positionH>
                <wp:positionV relativeFrom="paragraph">
                  <wp:posOffset>2552700</wp:posOffset>
                </wp:positionV>
                <wp:extent cx="1009650" cy="222249"/>
                <wp:effectExtent l="0" t="0" r="-16" b="12665"/>
                <wp:wrapNone/>
                <wp:docPr id="61" name="左箭头 6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9650" cy="222249"/>
                        </a:xfrm>
                        <a:prstGeom prst="leftArrow">
                          <a:avLst>
                            <a:gd name="adj1" fmla="val 50000"/>
                            <a:gd name="adj2" fmla="val 49992"/>
                          </a:avLst>
                        </a:prstGeom>
                        <a:gradFill>
                          <a:gsLst>
                            <a:gs pos="0">
                              <a:srgbClr val="454545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66" id="左箭头 62" o:spid="_x0000_s62" fillcolor="#454545" stroked="f" strokeweight="1.0pt" adj="2377,5400" style="position:absolute;&#10;margin-left:309.5pt;&#10;margin-top:201.0pt;&#10;width:79.5pt;&#10;height:17.499992pt;&#10;z-index:64;&#10;mso-position-horizontal:absolute;&#10;mso-position-vertical:absolute;">
                <v:fill color2="#000000" colors="0 #454545;0.5 #000000;1 #000000" rotate="t" focus="100%" type="gradient"/>
                <v:stroke color="#000000"/>
                <v:shadow on="t" color="#000000" opacity=".5" offset="0pt,1pt" offset2="-4pt,-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9" behindDoc="0" locked="0" layoutInCell="1" hidden="0" allowOverlap="1">
                <wp:simplePos x="0" y="0"/>
                <wp:positionH relativeFrom="margin">
                  <wp:posOffset>7599680</wp:posOffset>
                </wp:positionH>
                <wp:positionV relativeFrom="paragraph">
                  <wp:posOffset>95250</wp:posOffset>
                </wp:positionV>
                <wp:extent cx="1270000" cy="666750"/>
                <wp:effectExtent l="0" t="0" r="44" b="12689"/>
                <wp:wrapNone/>
                <wp:docPr id="63" name="六边形 6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00" cy="666750"/>
                        </a:xfrm>
                        <a:prstGeom prst="hexagon">
                          <a:avLst>
                            <a:gd name="adj" fmla="val 24999"/>
                            <a:gd name="vf" fmla="val 115470"/>
                          </a:avLst>
                        </a:prstGeom>
                        <a:gradFill>
                          <a:gsLst>
                            <a:gs pos="0">
                              <a:srgbClr val="6083CB"/>
                            </a:gs>
                            <a:gs pos="50000">
                              <a:srgbClr val="3E70CA"/>
                            </a:gs>
                            <a:gs pos="100000">
                              <a:srgbClr val="2E61BA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64">
                        <w:txbxContent>
                          <w:p>
                            <w:pPr>
                              <w:jc w:val="center"/>
                            </w:pPr>
                            <w:r>
                              <w:t>CONDITION OF BIN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9" id="六边形 65" o:spid="_x0000_s65" fillcolor="#6083CB" stroked="f" strokeweight="1.0pt" adj="2835" style="position:absolute;&#10;margin-left:598.4pt;&#10;margin-top:7.5pt;&#10;width:100.000015pt;&#10;height:52.5pt;&#10;z-index:49;&#10;mso-position-horizontal:absolute;&#10;mso-position-horizontal-relative:margin;&#10;mso-position-vertical:absolute;&#10;mso-wrap-style:square;">
                <v:fill color2="#2E61BA" colors="0 #6083CB;0.5 #3E70CA;1 #2E61BA" rotate="t" focus="100%" type="gradient"/>
                <v:stroke color="#000000"/>
                <v:shadow on="t" color="#000000" opacity=".5" offset="0pt,1pt" offset2="-4pt,-2pt"/>
                <v:textbox id="862" inset="2.54mm,1.27mm,2.54mm,1.27mm" o:insetmode="custom" style="layout-flow:horizontal;&#10;v-text-anchor:middle;">
                  <w:txbxContent>
                    <w:p>
                      <w:pPr>
                        <w:jc w:val="center"/>
                      </w:pPr>
                      <w:r>
                        <w:t>CONDITION OF BIN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8" behindDoc="0" locked="0" layoutInCell="1" hidden="0" allowOverlap="1">
                <wp:simplePos x="0" y="0"/>
                <wp:positionH relativeFrom="column">
                  <wp:posOffset>8121649</wp:posOffset>
                </wp:positionH>
                <wp:positionV relativeFrom="paragraph">
                  <wp:posOffset>768350</wp:posOffset>
                </wp:positionV>
                <wp:extent cx="209549" cy="1358900"/>
                <wp:effectExtent l="0" t="0" r="-3" b="12711"/>
                <wp:wrapNone/>
                <wp:docPr id="66" name="下箭头 6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9549" cy="1358900"/>
                        </a:xfrm>
                        <a:prstGeom prst="downArrow">
                          <a:avLst>
                            <a:gd name="adj1" fmla="val 50000"/>
                            <a:gd name="adj2" fmla="val 49987"/>
                          </a:avLst>
                        </a:prstGeom>
                        <a:gradFill>
                          <a:gsLst>
                            <a:gs pos="0">
                              <a:srgbClr val="454545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67" id="下箭头 67" o:spid="_x0000_s67" fillcolor="#454545" stroked="f" strokeweight="1.0pt" adj="19935,5400" style="position:absolute;&#10;margin-left:639.5pt;&#10;margin-top:60.499996pt;&#10;width:16.499977pt;&#10;height:107.0pt;&#10;z-index:58;&#10;mso-position-horizontal:absolute;&#10;mso-position-vertical:absolute;">
                <v:fill color2="#000000" colors="0 #454545;0.5 #000000;1 #000000" rotate="t" focus="100%" type="gradient"/>
                <v:stroke color="#000000"/>
                <v:shadow on="t" color="#000000" opacity=".5" offset="0pt,1pt" offset2="-4pt,-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6" behindDoc="0" locked="0" layoutInCell="1" hidden="0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234950</wp:posOffset>
                </wp:positionV>
                <wp:extent cx="1187449" cy="412750"/>
                <wp:effectExtent l="0" t="0" r="14" b="12662"/>
                <wp:wrapNone/>
                <wp:docPr id="68" name="六边形 6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7449" cy="412750"/>
                        </a:xfrm>
                        <a:prstGeom prst="hexagon">
                          <a:avLst>
                            <a:gd name="adj" fmla="val 24999"/>
                            <a:gd name="vf" fmla="val 115470"/>
                          </a:avLst>
                        </a:prstGeom>
                        <a:gradFill>
                          <a:gsLst>
                            <a:gs pos="0">
                              <a:srgbClr val="6083CB"/>
                            </a:gs>
                            <a:gs pos="50000">
                              <a:srgbClr val="3E70CA"/>
                            </a:gs>
                            <a:gs pos="100000">
                              <a:srgbClr val="2E61BA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69">
                        <w:txbxContent>
                          <w:p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9" id="六边形 70" o:spid="_x0000_s70" fillcolor="#6083CB" stroked="f" strokeweight="1.0pt" adj="1877" style="position:absolute;&#10;margin-left:310.5pt;&#10;margin-top:18.5pt;&#10;width:93.499985pt;&#10;height:32.500004pt;&#10;z-index:46;&#10;mso-position-horizontal:absolute;&#10;mso-position-vertical:absolute;&#10;mso-wrap-style:square;">
                <v:fill color2="#2E61BA" colors="0 #6083CB;0.5 #3E70CA;1 #2E61BA" rotate="t" focus="100%" type="gradient"/>
                <v:stroke color="#000000"/>
                <v:shadow on="t" color="#000000" opacity=".5" offset="0pt,1pt" offset2="-4pt,-2pt"/>
                <v:textbox id="863" inset="2.54mm,1.27mm,2.54mm,1.27mm" o:insetmode="custom" style="layout-flow:horizontal;&#10;v-text-anchor:middle;">
                  <w:txbxContent>
                    <w:p>
                      <w:pPr>
                        <w:jc w:val="center"/>
                      </w:pPr>
                      <w:r>
                        <w:t>USER LOGIN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3" behindDoc="0" locked="0" layoutInCell="1" hidden="0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368300</wp:posOffset>
                </wp:positionV>
                <wp:extent cx="596900" cy="171450"/>
                <wp:effectExtent l="0" t="0" r="22" b="12697"/>
                <wp:wrapNone/>
                <wp:docPr id="71" name="右箭头 7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6900" cy="171450"/>
                        </a:xfrm>
                        <a:prstGeom prst="rightArrow">
                          <a:avLst>
                            <a:gd name="adj1" fmla="val 50000"/>
                            <a:gd name="adj2" fmla="val 49997"/>
                          </a:avLst>
                        </a:prstGeom>
                        <a:gradFill>
                          <a:gsLst>
                            <a:gs pos="0">
                              <a:srgbClr val="454545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round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3" id="右箭头 72" o:spid="_x0000_s72" fillcolor="#454545" stroked="f" strokeweight="1.0pt" adj="18498,5400" style="position:absolute;&#10;margin-left:262.0pt;&#10;margin-top:29.0pt;&#10;width:47.000008pt;&#10;height:13.5pt;&#10;z-index:63;&#10;mso-position-horizontal:absolute;&#10;mso-position-vertical:absolute;">
                <v:fill color2="#000000" colors="0 #454545;0.5 #000000;1 #000000" rotate="t" focus="100%" type="gradient"/>
                <v:stroke color="#000000"/>
                <v:shadow on="t" color="#000000" opacity=".5" offset="0pt,1pt" offset2="-4pt,-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1" behindDoc="0" locked="0" layoutInCell="1" hidden="0" allowOverlap="1">
                <wp:simplePos x="0" y="0"/>
                <wp:positionH relativeFrom="column">
                  <wp:posOffset>7835900</wp:posOffset>
                </wp:positionH>
                <wp:positionV relativeFrom="paragraph">
                  <wp:posOffset>3644899</wp:posOffset>
                </wp:positionV>
                <wp:extent cx="742950" cy="323850"/>
                <wp:effectExtent l="0" t="0" r="0" b="0"/>
                <wp:wrapNone/>
                <wp:docPr id="73" name="六边形 7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2950" cy="323850"/>
                        </a:xfrm>
                        <a:prstGeom prst="hexagon">
                          <a:avLst>
                            <a:gd name="adj" fmla="val 25001"/>
                            <a:gd name="vf" fmla="val 115470"/>
                          </a:avLst>
                        </a:prstGeom>
                        <a:solidFill>
                          <a:srgbClr val="4472C4"/>
                        </a:solidFill>
                        <a:ln w="12700" cmpd="sng" cap="flat">
                          <a:solidFill>
                            <a:srgbClr val="1F3763"/>
                          </a:solidFill>
                          <a:prstDash val="solid"/>
                          <a:miter/>
                        </a:ln>
                      </wps:spPr>
                      <wps:txbx id="74">
                        <w:txbxContent>
                          <w:p>
                            <w:pPr>
                              <w:jc w:val="center"/>
                            </w:pPr>
                            <w:r>
                              <w:t>IDLE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9" id="六边形 75" o:spid="_x0000_s75" fillcolor="#4472C4" stroked="t" strokeweight="1.0pt" adj="2354" style="position:absolute;&#10;margin-left:617.0pt;&#10;margin-top:287.0pt;&#10;width:58.500023pt;&#10;height:25.5pt;&#10;z-index:51;&#10;mso-position-horizontal:absolute;&#10;mso-position-vertical:absolute;&#10;mso-wrap-style:square;">
                <v:stroke color="#1F3763"/>
                <v:textbox id="864" inset="2.54mm,1.27mm,2.54mm,1.27mm" o:insetmode="custom" style="layout-flow:horizontal;&#10;v-text-anchor:middle;">
                  <w:txbxContent>
                    <w:p>
                      <w:pPr>
                        <w:jc w:val="center"/>
                      </w:pPr>
                      <w: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1" behindDoc="0" locked="0" layoutInCell="1" hidden="0" allowOverlap="1">
                <wp:simplePos x="0" y="0"/>
                <wp:positionH relativeFrom="column">
                  <wp:posOffset>8134350</wp:posOffset>
                </wp:positionH>
                <wp:positionV relativeFrom="paragraph">
                  <wp:posOffset>3149600</wp:posOffset>
                </wp:positionV>
                <wp:extent cx="152400" cy="476250"/>
                <wp:effectExtent l="0" t="0" r="-3" b="12692"/>
                <wp:wrapNone/>
                <wp:docPr id="76" name="下箭头 7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2400" cy="47625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454545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67" id="下箭头 77" o:spid="_x0000_s77" fillcolor="#454545" stroked="f" strokeweight="1.0pt" adj="18144,5400" style="position:absolute;&#10;margin-left:640.5pt;&#10;margin-top:247.99998pt;&#10;width:12.0pt;&#10;height:37.5pt;&#10;z-index:61;&#10;mso-position-horizontal:absolute;&#10;mso-position-vertical:absolute;">
                <v:fill color2="#000000" colors="0 #454545;0.5 #000000;1 #000000" rotate="t" focus="100%" type="gradient"/>
                <v:stroke color="#000000"/>
                <v:shadow on="t" color="#000000" opacity=".5" offset="0pt,1pt" offset2="-4pt,-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0" behindDoc="0" locked="0" layoutInCell="1" hidden="0" allowOverlap="1">
                <wp:simplePos x="0" y="0"/>
                <wp:positionH relativeFrom="column">
                  <wp:posOffset>6407150</wp:posOffset>
                </wp:positionH>
                <wp:positionV relativeFrom="paragraph">
                  <wp:posOffset>2571750</wp:posOffset>
                </wp:positionV>
                <wp:extent cx="1200149" cy="184149"/>
                <wp:effectExtent l="0" t="0" r="-18" b="12666"/>
                <wp:wrapNone/>
                <wp:docPr id="78" name="左箭头 7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00149" cy="184149"/>
                        </a:xfrm>
                        <a:prstGeom prst="leftArrow">
                          <a:avLst>
                            <a:gd name="adj1" fmla="val 50000"/>
                            <a:gd name="adj2" fmla="val 49995"/>
                          </a:avLst>
                        </a:prstGeom>
                        <a:gradFill>
                          <a:gsLst>
                            <a:gs pos="0">
                              <a:srgbClr val="454545"/>
                            </a:gs>
                            <a:gs pos="50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66" id="左箭头 79" o:spid="_x0000_s79" fillcolor="#454545" stroked="f" strokeweight="1.0pt" adj="1657,5400" style="position:absolute;&#10;margin-left:504.50003pt;&#10;margin-top:202.5pt;&#10;width:94.49998pt;&#10;height:14.499992pt;&#10;z-index:60;&#10;mso-position-horizontal:absolute;&#10;mso-position-vertical:absolute;">
                <v:fill color2="#000000" colors="0 #454545;0.5 #000000;1 #000000" rotate="t" focus="100%" type="gradient"/>
                <v:stroke color="#000000"/>
                <v:shadow on="t" color="#000000" opacity=".5" offset="0pt,1pt" offset2="-4pt,-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2" behindDoc="0" locked="0" layoutInCell="1" hidden="0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2228850</wp:posOffset>
                </wp:positionV>
                <wp:extent cx="1485900" cy="888999"/>
                <wp:effectExtent l="0" t="0" r="-23" b="12655"/>
                <wp:wrapNone/>
                <wp:docPr id="80" name="六边形 8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85900" cy="888999"/>
                        </a:xfrm>
                        <a:prstGeom prst="hexagon">
                          <a:avLst>
                            <a:gd name="adj" fmla="val 25001"/>
                            <a:gd name="vf" fmla="val 115470"/>
                          </a:avLst>
                        </a:prstGeom>
                        <a:gradFill>
                          <a:gsLst>
                            <a:gs pos="0">
                              <a:srgbClr val="6083CB"/>
                            </a:gs>
                            <a:gs pos="50000">
                              <a:srgbClr val="3E70CA"/>
                            </a:gs>
                            <a:gs pos="100000">
                              <a:srgbClr val="2E61BA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81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>LOCATION OF FILLED BINS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9" id="六边形 82" o:spid="_x0000_s82" fillcolor="#6083CB" stroked="f" strokeweight="1.0pt" adj="3231" style="position:absolute;&#10;margin-left:387.0pt;&#10;margin-top:175.5pt;&#10;width:117.0pt;&#10;height:69.99999pt;&#10;z-index:52;&#10;mso-position-horizontal:absolute;&#10;mso-position-vertical:absolute;&#10;mso-wrap-style:square;">
                <v:fill color2="#2E61BA" colors="0 #6083CB;0.5 #3E70CA;1 #2E61BA" rotate="t" focus="100%" type="gradient"/>
                <v:stroke color="#000000"/>
                <v:shadow on="t" color="#000000" opacity=".5" offset="0pt,1pt" offset2="-4pt,-2pt"/>
                <v:textbox id="865" inset="2.54mm,1.27mm,2.54mm,1.27mm" o:insetmode="custom" style="layout-flow:horizontal;&#10;v-text-anchor:middle;">
                  <w:txbxContent>
                    <w:p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>LOCATION OF FILLED BINS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" behindDoc="0" locked="0" layoutInCell="1" hidden="0" allowOverlap="1">
                <wp:simplePos x="0" y="0"/>
                <wp:positionH relativeFrom="margin">
                  <wp:posOffset>7556500</wp:posOffset>
                </wp:positionH>
                <wp:positionV relativeFrom="paragraph">
                  <wp:posOffset>2159000</wp:posOffset>
                </wp:positionV>
                <wp:extent cx="1327150" cy="1015999"/>
                <wp:effectExtent l="0" t="0" r="0" b="0"/>
                <wp:wrapNone/>
                <wp:docPr id="83" name="菱形 8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27150" cy="1015999"/>
                        </a:xfrm>
                        <a:prstGeom prst="diamond"/>
                        <a:gradFill rotWithShape="1">
                          <a:gsLst>
                            <a:gs pos="0">
                              <a:srgbClr val="ED7D31">
                                <a:lumMod val="67000"/>
                                <a:alpha val="100000"/>
                              </a:srgbClr>
                            </a:gs>
                            <a:gs pos="48000">
                              <a:srgbClr val="ED7D31">
                                <a:lumMod val="97000"/>
                                <a:lumOff val="3000"/>
                                <a:alpha val="100000"/>
                              </a:srgbClr>
                            </a:gs>
                            <a:gs pos="100000">
                              <a:srgbClr val="ED7D31">
                                <a:lumMod val="60000"/>
                                <a:lumOff val="40000"/>
                                <a:alpha val="100000"/>
                              </a:srgbClr>
                            </a:gs>
                          </a:gsLst>
                          <a:lin ang="16200000" scaled="1"/>
                        </a:gra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84">
                        <w:txbxContent>
                          <w:p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4" id="菱形 85" o:spid="_x0000_s85" fillcolor="#ED7D31" stroked="f" strokeweight="1.0pt" style="position:absolute;&#10;margin-left:595.0pt;&#10;margin-top:170.0pt;&#10;width:104.49999pt;&#10;height:80.0pt;&#10;z-index:50;&#10;mso-position-horizontal:absolute;&#10;mso-position-horizontal-relative:margin;&#10;mso-position-vertical:absolute;&#10;mso-wrap-style:square;">
                <v:fill color2="#ED7D31" colors="0 #ED7D31;0.0 #ED7D31;1 #ED7D31" rotate="t" type="gradient"/>
                <v:stroke color="#000000"/>
                <v:textbox id="866" inset="2.54mm,1.27mm,2.54mm,1.27mm" o:insetmode="custom" style="layout-flow:horizontal;&#10;v-text-anchor:middle;">
                  <w:txbxContent>
                    <w:p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5" behindDoc="0" locked="0" layoutInCell="1" hidden="0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234950</wp:posOffset>
                </wp:positionV>
                <wp:extent cx="901700" cy="438149"/>
                <wp:effectExtent l="0" t="0" r="18" b="12694"/>
                <wp:wrapNone/>
                <wp:docPr id="86" name="六边形 8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01700" cy="438149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gradFill>
                          <a:gsLst>
                            <a:gs pos="0">
                              <a:srgbClr val="6083CB"/>
                            </a:gs>
                            <a:gs pos="50000">
                              <a:srgbClr val="3E70CA"/>
                            </a:gs>
                            <a:gs pos="100000">
                              <a:srgbClr val="2E61BA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miter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87">
                        <w:txbxContent>
                          <w:p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9" id="六边形 88" o:spid="_x0000_s88" fillcolor="#6083CB" stroked="f" strokeweight="1.0pt" adj="2624" style="position:absolute;&#10;margin-left:190.5pt;&#10;margin-top:18.5pt;&#10;width:71.00001pt;&#10;height:34.5pt;&#10;z-index:45;&#10;mso-position-horizontal:absolute;&#10;mso-position-vertical:absolute;&#10;mso-wrap-style:square;">
                <v:fill color2="#2E61BA" colors="0 #6083CB;0.5 #3E70CA;1 #2E61BA" rotate="t" focus="100%" type="gradient"/>
                <v:stroke color="#000000"/>
                <v:shadow on="t" color="#000000" opacity=".5" offset="0pt,1pt" offset2="-4pt,-2pt"/>
                <v:textbox id="867" inset="2.54mm,1.27mm,2.54mm,1.27mm" o:insetmode="custom" style="layout-flow:horizontal;&#10;v-text-anchor:middle;">
                  <w:txbxContent>
                    <w:p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8" behindDoc="0" locked="0" layoutInCell="1" hidden="0" allowOverlap="1">
                <wp:simplePos x="0" y="0"/>
                <wp:positionH relativeFrom="column">
                  <wp:posOffset>5778500</wp:posOffset>
                </wp:positionH>
                <wp:positionV relativeFrom="paragraph">
                  <wp:posOffset>736600</wp:posOffset>
                </wp:positionV>
                <wp:extent cx="1028700" cy="444500"/>
                <wp:effectExtent l="0" t="0" r="-16" b="12725"/>
                <wp:wrapNone/>
                <wp:docPr id="89" name="对角圆角矩形 8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28700" cy="444500"/>
                        </a:xfrm>
                        <a:prstGeom prst="round2DiagRect">
                          <a:avLst>
                            <a:gd name="adj1" fmla="val 16666"/>
                            <a:gd name="adj2" fmla="val 0"/>
                          </a:avLst>
                        </a:prstGeom>
                        <a:gradFill>
                          <a:gsLst>
                            <a:gs pos="0">
                              <a:srgbClr val="FFC746"/>
                            </a:gs>
                            <a:gs pos="50000">
                              <a:srgbClr val="FFC600"/>
                            </a:gs>
                            <a:gs pos="100000">
                              <a:srgbClr val="E5B600"/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round/>
                        </a:ln>
                        <a:effectLst>
                          <a:prstShdw prst="shdw14" dist="17098" dir="4091872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90">
                        <w:txbxContent>
                          <w:p>
                            <w:pPr>
                              <w:jc w:val="center"/>
                              <w:rPr>
                                <w14:textOutline w14:w="9525" w14:cap="rnd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Complaint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722" id="对角圆角矩形 91" o:spid="_x0000_s91" fillcolor="#FFC746" stroked="f" strokeweight="1.0pt" adj="21600,3600" style="position:absolute;&#10;margin-left:455.0pt;&#10;margin-top:58.0pt;&#10;width:81.0pt;&#10;height:35.000004pt;&#10;z-index:48;&#10;mso-position-horizontal:absolute;&#10;mso-position-vertical:absolute;&#10;mso-wrap-style:square;">
                <v:fill color2="#E5B600" colors="0 #FFC746;0.5 #FFC600;1 #E5B600" rotate="t" focus="100%" type="gradient"/>
                <v:stroke color="#000000"/>
                <v:shadow on="t" color="#000000" opacity=".5" offset="0pt,1pt" offset2="-4pt,-2pt"/>
                <v:textbox id="868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14:textOutline w14:w="9525" w14:cap="rnd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Complaint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>
      <w:pPr>
        <w:spacing w:line="240" w:lineRule="auto"/>
        <w:rPr>
          <w:rFonts w:ascii="Times New Roman" w:eastAsia="Times New Roman" w:cs="Times New Roman" w:hAnsi="Times New Roman"/>
          <w:sz w:val="40"/>
          <w:szCs w:val="40"/>
          <w:u w:val="single"/>
          <w:lang w:eastAsia="en-IN"/>
        </w:rPr>
      </w:pPr>
      <w:r>
        <w:rPr>
          <w:rFonts w:ascii="Arial" w:eastAsia="Times New Roman" w:cs="Arial" w:hAnsi="Arial"/>
          <w:b/>
          <w:bCs/>
          <w:color w:val="000000"/>
          <w:sz w:val="40"/>
          <w:szCs w:val="40"/>
          <w:u w:val="single"/>
          <w:lang w:eastAsia="en-IN"/>
        </w:rPr>
        <w:t>User Stories</w:t>
      </w:r>
    </w:p>
    <w:p>
      <w:pPr>
        <w:spacing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</w:p>
    <w:tbl>
      <w:tblPr>
        <w:jc w:val="left"/>
        <w:tblW w:w="14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8"/>
        <w:gridCol w:w="1955"/>
        <w:gridCol w:w="1408"/>
        <w:gridCol w:w="3452"/>
        <w:gridCol w:w="2835"/>
        <w:gridCol w:w="1207"/>
        <w:gridCol w:w="1286"/>
      </w:tblGrid>
      <w:tr>
        <w:trPr>
          <w:trHeight w:val="275"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Times New Roman" w:cs="Calibri" w:hAnsi="Calibri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b/>
                <w:bCs/>
                <w:color w:val="000000"/>
                <w:sz w:val="32"/>
                <w:szCs w:val="32"/>
                <w:lang w:eastAsia="en-IN"/>
              </w:rPr>
              <w:t>User Type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Times New Roman" w:cs="Calibri" w:hAnsi="Calibri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b/>
                <w:bCs/>
                <w:color w:val="000000"/>
                <w:sz w:val="32"/>
                <w:szCs w:val="32"/>
                <w:lang w:eastAsia="en-IN"/>
              </w:rPr>
              <w:t>Functional Requirement (Epic)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Times New Roman" w:cs="Calibri" w:hAnsi="Calibri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b/>
                <w:bCs/>
                <w:color w:val="000000"/>
                <w:sz w:val="32"/>
                <w:szCs w:val="32"/>
                <w:lang w:eastAsia="en-IN"/>
              </w:rPr>
              <w:t>User Story Number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Times New Roman" w:cs="Calibri" w:hAnsi="Calibri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b/>
                <w:bCs/>
                <w:color w:val="000000"/>
                <w:sz w:val="32"/>
                <w:szCs w:val="32"/>
                <w:lang w:eastAsia="en-IN"/>
              </w:rPr>
              <w:t>User Story / Task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Times New Roman" w:cs="Calibri" w:hAnsi="Calibri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b/>
                <w:bCs/>
                <w:color w:val="000000"/>
                <w:sz w:val="32"/>
                <w:szCs w:val="32"/>
                <w:lang w:eastAsia="en-IN"/>
              </w:rPr>
              <w:t>Acceptance criteria 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Times New Roman" w:cs="Calibri" w:hAnsi="Calibri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b/>
                <w:bCs/>
                <w:color w:val="000000"/>
                <w:sz w:val="32"/>
                <w:szCs w:val="32"/>
                <w:lang w:eastAsia="en-IN"/>
              </w:rPr>
              <w:t>Priority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Times New Roman" w:cs="Calibri" w:hAnsi="Calibri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b/>
                <w:bCs/>
                <w:color w:val="000000"/>
                <w:sz w:val="32"/>
                <w:szCs w:val="32"/>
                <w:lang w:eastAsia="en-IN"/>
              </w:rPr>
              <w:t>Release</w:t>
            </w:r>
          </w:p>
        </w:tc>
      </w:tr>
      <w:tr>
        <w:trPr>
          <w:trHeight w:val="404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Customer (Mobile user)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Registration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USN-1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As a user, I created an account in the application provided.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I can access my account / dashboard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Sprint-1</w:t>
            </w:r>
          </w:p>
        </w:tc>
      </w:tr>
      <w:tr>
        <w:trPr>
          <w:trHeight w:val="404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USN-2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As a user, I registered using my gmail.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I can receive confirmation email 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Sprint-1</w:t>
            </w:r>
          </w:p>
        </w:tc>
      </w:tr>
      <w:tr>
        <w:trPr>
          <w:trHeight w:val="404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USN-3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As a user, I successfully  installed the app and login to see the bin level in my area.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I can register &amp; access the dashboard 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Low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Sprint-2</w:t>
            </w:r>
          </w:p>
        </w:tc>
      </w:tr>
      <w:tr>
        <w:trPr>
          <w:trHeight w:val="404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Login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USN-4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As a user, I login using my gmail and password easily.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The login process was easy and simple to access the dashboard.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Sprint-1</w:t>
            </w:r>
          </w:p>
        </w:tc>
      </w:tr>
      <w:tr>
        <w:trPr>
          <w:trHeight w:val="404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Customer (Web user)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WUSN-1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As a web user I can see whether the bins in the locality are filled or not only after loging in using my gmail account.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The website must work properly so that no error occurs in the info.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Sprint-2</w:t>
            </w:r>
          </w:p>
        </w:tc>
      </w:tr>
      <w:tr>
        <w:trPr>
          <w:trHeight w:val="404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Customer Care Executive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CCE-1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A customer care executive will always be available for the interaction with the customer to clarify the queries.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An executive will clarify the doubts and note down the complaints of the application if any 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Sprint-2</w:t>
            </w:r>
          </w:p>
        </w:tc>
      </w:tr>
      <w:tr>
        <w:trPr>
          <w:trHeight w:val="388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sz w:val="32"/>
                <w:szCs w:val="32"/>
                <w:lang w:eastAsia="en-IN"/>
              </w:rPr>
              <w:t>Administrator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ADMIN-1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I as a Admin can access the data or information provided by the customers to analyse their needs and provide the required service.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The details of the locality of the user is provided to the municipal corporation when a complaint is received.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cs="Calibri" w:hAnsi="Calibri"/>
                <w:sz w:val="32"/>
                <w:szCs w:val="32"/>
                <w:lang w:eastAsia="en-IN"/>
              </w:rPr>
              <w:t>Sprint-1</w:t>
            </w:r>
          </w:p>
        </w:tc>
      </w:tr>
    </w:tbl>
    <w:p/>
    <w:p/>
    <w:p/>
    <w:p/>
    <w:p/>
    <w:p/>
    <w:p/>
    <w:p/>
    <w:p/>
    <w:p/>
    <w:p/>
    <w:sectPr>
      <w:pgSz w:w="16838" w:h="11906" w:orient="landscape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64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Droid Sans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5</Pages>
  <Words>275</Words>
  <Characters>1341</Characters>
  <Lines>156</Lines>
  <Paragraphs>60</Paragraphs>
  <CharactersWithSpaces>1594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SAKTHI KIRAN</dc:creator>
  <cp:lastModifiedBy>vivo user</cp:lastModifiedBy>
  <cp:revision>2</cp:revision>
  <dcterms:created xsi:type="dcterms:W3CDTF">2022-10-15T17:59:00Z</dcterms:created>
  <dcterms:modified xsi:type="dcterms:W3CDTF">2022-10-16T07:13:56Z</dcterms:modified>
</cp:coreProperties>
</file>